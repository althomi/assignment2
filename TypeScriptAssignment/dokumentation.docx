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3B154" w14:textId="762E9C0D" w:rsidR="00AE7000" w:rsidRDefault="00810271">
      <w:pPr>
        <w:pStyle w:val="Title"/>
        <w:rPr>
          <w:rFonts w:ascii="Helvetica Neue Light" w:eastAsia="Helvetica Neue" w:hAnsi="Helvetica Neue Light" w:cs="Geeza Pro"/>
        </w:rPr>
      </w:pPr>
      <w:proofErr w:type="spellStart"/>
      <w:r>
        <w:rPr>
          <w:rFonts w:ascii="Helvetica Neue Light" w:eastAsia="Helvetica Neue" w:hAnsi="Helvetica Neue Light" w:cs="Geeza Pro"/>
        </w:rPr>
        <w:t>Assignment</w:t>
      </w:r>
      <w:proofErr w:type="spellEnd"/>
      <w:r>
        <w:rPr>
          <w:rFonts w:ascii="Helvetica Neue Light" w:eastAsia="Helvetica Neue" w:hAnsi="Helvetica Neue Light" w:cs="Geeza Pro"/>
        </w:rPr>
        <w:t xml:space="preserve"> </w:t>
      </w:r>
      <w:r w:rsidR="00447AEC">
        <w:rPr>
          <w:rFonts w:ascii="Helvetica Neue Light" w:eastAsia="Helvetica Neue" w:hAnsi="Helvetica Neue Light" w:cs="Geeza Pro"/>
        </w:rPr>
        <w:t>2</w:t>
      </w:r>
    </w:p>
    <w:p w14:paraId="40669EA2" w14:textId="77777777" w:rsidR="00810271" w:rsidRDefault="00810271" w:rsidP="00810271">
      <w:pPr>
        <w:pStyle w:val="Subtitle"/>
      </w:pPr>
      <w:r>
        <w:t xml:space="preserve">DHBW Mosbach, Frontend-Entwicklung, Herr </w:t>
      </w:r>
      <w:proofErr w:type="spellStart"/>
      <w:r>
        <w:t>Slezak</w:t>
      </w:r>
      <w:proofErr w:type="spellEnd"/>
      <w:r>
        <w:t xml:space="preserve">, HSS 2020, </w:t>
      </w:r>
      <w:proofErr w:type="spellStart"/>
      <w:r>
        <w:t>Alischa</w:t>
      </w:r>
      <w:proofErr w:type="spellEnd"/>
      <w:r>
        <w:t xml:space="preserve"> Thomas</w:t>
      </w:r>
    </w:p>
    <w:p w14:paraId="3BE092C1" w14:textId="77777777" w:rsidR="00810271" w:rsidRDefault="00810271" w:rsidP="00810271"/>
    <w:p w14:paraId="316AD127" w14:textId="60F3F106" w:rsidR="00810271" w:rsidRDefault="00363554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Vorkenntnisse und Vorbereitung</w:t>
      </w:r>
    </w:p>
    <w:p w14:paraId="214AE3B1" w14:textId="60B01846" w:rsidR="00CE293C" w:rsidRDefault="0008777F" w:rsidP="00CE293C">
      <w:pPr>
        <w:rPr>
          <w:rFonts w:ascii="Times New Roman" w:hAnsi="Times New Roman"/>
        </w:rPr>
      </w:pPr>
      <w:r w:rsidRPr="00B04C9C">
        <w:rPr>
          <w:rFonts w:eastAsia="Times New Roman"/>
        </w:rPr>
        <w:t>A</w:t>
      </w:r>
      <w:r w:rsidR="00B04C9C" w:rsidRPr="00B04C9C">
        <w:rPr>
          <w:rFonts w:eastAsia="Times New Roman"/>
        </w:rPr>
        <w:t>nsehen</w:t>
      </w:r>
      <w:r>
        <w:rPr>
          <w:rFonts w:eastAsia="Times New Roman"/>
        </w:rPr>
        <w:t xml:space="preserve"> </w:t>
      </w:r>
      <w:r w:rsidR="00F93C3D">
        <w:rPr>
          <w:rFonts w:eastAsia="Times New Roman"/>
        </w:rPr>
        <w:t xml:space="preserve">Projekte bei </w:t>
      </w:r>
      <w:hyperlink r:id="rId7" w:history="1">
        <w:r w:rsidR="00CE293C">
          <w:rPr>
            <w:rStyle w:val="Hyperlink"/>
          </w:rPr>
          <w:t>https://github.com/bradtraversy/vanillawebprojects</w:t>
        </w:r>
      </w:hyperlink>
    </w:p>
    <w:p w14:paraId="09726CCB" w14:textId="5EA0236C" w:rsidR="00B04C9C" w:rsidRDefault="00CE293C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Entsch</w:t>
      </w:r>
      <w:r w:rsidR="004E6DC3">
        <w:rPr>
          <w:rFonts w:eastAsia="Times New Roman"/>
        </w:rPr>
        <w:t>ei</w:t>
      </w:r>
      <w:r>
        <w:rPr>
          <w:rFonts w:eastAsia="Times New Roman"/>
        </w:rPr>
        <w:t>dung für Form-</w:t>
      </w:r>
      <w:proofErr w:type="spellStart"/>
      <w:r>
        <w:rPr>
          <w:rFonts w:eastAsia="Times New Roman"/>
        </w:rPr>
        <w:t>Validator</w:t>
      </w:r>
      <w:proofErr w:type="spellEnd"/>
    </w:p>
    <w:p w14:paraId="407BD8F3" w14:textId="0BF422B4" w:rsidR="0008777F" w:rsidRDefault="0008777F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Rückmeldung </w:t>
      </w:r>
      <w:proofErr w:type="gramStart"/>
      <w:r>
        <w:rPr>
          <w:rFonts w:eastAsia="Times New Roman"/>
        </w:rPr>
        <w:t>von Dozent</w:t>
      </w:r>
      <w:proofErr w:type="gram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usätzliche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features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password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validator</w:t>
      </w:r>
      <w:proofErr w:type="spellEnd"/>
      <w:r>
        <w:rPr>
          <w:rFonts w:eastAsia="Times New Roman"/>
        </w:rPr>
        <w:t xml:space="preserve"> + </w:t>
      </w:r>
      <w:proofErr w:type="spellStart"/>
      <w:r>
        <w:rPr>
          <w:rFonts w:eastAsia="Times New Roman"/>
        </w:rPr>
        <w:t>username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generator</w:t>
      </w:r>
      <w:proofErr w:type="spellEnd"/>
    </w:p>
    <w:p w14:paraId="12E393D8" w14:textId="1030E25E" w:rsidR="004E6DC3" w:rsidRDefault="004E6DC3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Warum: Realitätsnahe, funktionale Nutzung</w:t>
      </w:r>
      <w:r w:rsidR="00EE3B19">
        <w:rPr>
          <w:rFonts w:eastAsia="Times New Roman"/>
        </w:rPr>
        <w:t>, die ich wahrscheinlich wiederverwenden kann</w:t>
      </w:r>
    </w:p>
    <w:p w14:paraId="3E68E5DF" w14:textId="2DAF6BCC" w:rsidR="00774F68" w:rsidRDefault="00774F68" w:rsidP="00B04C9C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 xml:space="preserve">Motivation: relativ gestyltes Produkt, steigert meine Motivation etwas zu schaffen. </w:t>
      </w:r>
    </w:p>
    <w:p w14:paraId="3DC743FB" w14:textId="512EB43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Plan: </w:t>
      </w:r>
      <w:r>
        <w:rPr>
          <w:rFonts w:eastAsia="Times New Roman"/>
        </w:rPr>
        <w:br/>
        <w:t>Formular</w:t>
      </w:r>
    </w:p>
    <w:p w14:paraId="07C41F23" w14:textId="24041A29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Name</w:t>
      </w:r>
    </w:p>
    <w:p w14:paraId="4C6C6DBC" w14:textId="733B7D0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Vorname</w:t>
      </w:r>
    </w:p>
    <w:p w14:paraId="4C381084" w14:textId="6CA9C72E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Username (</w:t>
      </w:r>
      <w:proofErr w:type="spellStart"/>
      <w:r>
        <w:rPr>
          <w:rFonts w:eastAsia="Times New Roman"/>
        </w:rPr>
        <w:t>generated</w:t>
      </w:r>
      <w:proofErr w:type="spellEnd"/>
      <w:r>
        <w:rPr>
          <w:rFonts w:eastAsia="Times New Roman"/>
        </w:rPr>
        <w:t xml:space="preserve"> aus </w:t>
      </w:r>
      <w:proofErr w:type="spellStart"/>
      <w:r>
        <w:rPr>
          <w:rFonts w:eastAsia="Times New Roman"/>
        </w:rPr>
        <w:t>name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vorname+zahl</w:t>
      </w:r>
      <w:proofErr w:type="spellEnd"/>
      <w:r>
        <w:rPr>
          <w:rFonts w:eastAsia="Times New Roman"/>
        </w:rPr>
        <w:t>)</w:t>
      </w:r>
    </w:p>
    <w:p w14:paraId="42336BF1" w14:textId="565687D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Password</w:t>
      </w:r>
    </w:p>
    <w:p w14:paraId="739A4430" w14:textId="675736A7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proofErr w:type="spellStart"/>
      <w:r>
        <w:rPr>
          <w:rFonts w:eastAsia="Times New Roman"/>
        </w:rPr>
        <w:t>Passwordcheck</w:t>
      </w:r>
      <w:proofErr w:type="spellEnd"/>
    </w:p>
    <w:p w14:paraId="6A338D3F" w14:textId="688848F5" w:rsidR="001E3036" w:rsidRDefault="001E3036" w:rsidP="001E3036">
      <w:pPr>
        <w:pStyle w:val="ListParagraph"/>
        <w:numPr>
          <w:ilvl w:val="0"/>
          <w:numId w:val="4"/>
        </w:numPr>
        <w:rPr>
          <w:rFonts w:eastAsia="Times New Roman"/>
        </w:rPr>
      </w:pPr>
      <w:r>
        <w:rPr>
          <w:rFonts w:eastAsia="Times New Roman"/>
        </w:rPr>
        <w:t>Registrierungsbutton</w:t>
      </w:r>
    </w:p>
    <w:p w14:paraId="74964189" w14:textId="25F52039" w:rsidR="001E3036" w:rsidRDefault="001E3036" w:rsidP="001E3036">
      <w:pPr>
        <w:rPr>
          <w:rFonts w:eastAsia="Times New Roman"/>
        </w:rPr>
      </w:pPr>
    </w:p>
    <w:p w14:paraId="47E1EC0B" w14:textId="0FFCE5D7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Anfangs: </w:t>
      </w:r>
      <w:proofErr w:type="spellStart"/>
      <w:r>
        <w:rPr>
          <w:rFonts w:eastAsia="Times New Roman"/>
        </w:rPr>
        <w:t>schwierigkeiten</w:t>
      </w:r>
      <w:proofErr w:type="spellEnd"/>
      <w:r>
        <w:rPr>
          <w:rFonts w:eastAsia="Times New Roman"/>
        </w:rPr>
        <w:t xml:space="preserve"> zu verstehen wo ich dort nun </w:t>
      </w:r>
      <w:proofErr w:type="spellStart"/>
      <w:r>
        <w:rPr>
          <w:rFonts w:eastAsia="Times New Roman"/>
        </w:rPr>
        <w:t>typescript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unterbrigen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>kann</w:t>
      </w:r>
      <w:proofErr w:type="gramEnd"/>
      <w:r>
        <w:rPr>
          <w:rFonts w:eastAsia="Times New Roman"/>
        </w:rPr>
        <w:t xml:space="preserve"> weil man das auch über normale </w:t>
      </w:r>
      <w:proofErr w:type="spellStart"/>
      <w:r>
        <w:rPr>
          <w:rFonts w:eastAsia="Times New Roman"/>
        </w:rPr>
        <w:t>html</w:t>
      </w:r>
      <w:proofErr w:type="spellEnd"/>
      <w:r>
        <w:rPr>
          <w:rFonts w:eastAsia="Times New Roman"/>
        </w:rPr>
        <w:t xml:space="preserve">-pattern und normale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snippets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css</w:t>
      </w:r>
      <w:proofErr w:type="spellEnd"/>
      <w:r>
        <w:rPr>
          <w:rFonts w:eastAsia="Times New Roman"/>
        </w:rPr>
        <w:t xml:space="preserve"> lösen könnte. Bei so einem kleinen </w:t>
      </w:r>
      <w:proofErr w:type="spellStart"/>
      <w:r>
        <w:rPr>
          <w:rFonts w:eastAsia="Times New Roman"/>
        </w:rPr>
        <w:t>projekt</w:t>
      </w:r>
      <w:proofErr w:type="spellEnd"/>
      <w:r>
        <w:rPr>
          <w:rFonts w:eastAsia="Times New Roman"/>
        </w:rPr>
        <w:t xml:space="preserve"> scheinen </w:t>
      </w:r>
      <w:proofErr w:type="spellStart"/>
      <w:r>
        <w:rPr>
          <w:rFonts w:eastAsia="Times New Roman"/>
        </w:rPr>
        <w:t>klassen</w:t>
      </w:r>
      <w:proofErr w:type="spellEnd"/>
      <w:r>
        <w:rPr>
          <w:rFonts w:eastAsia="Times New Roman"/>
        </w:rPr>
        <w:t xml:space="preserve"> etwas überflüssig, aber okay. </w:t>
      </w:r>
    </w:p>
    <w:p w14:paraId="740A299E" w14:textId="3194CA44" w:rsidR="001E3036" w:rsidRDefault="001E3036" w:rsidP="001E3036">
      <w:pPr>
        <w:rPr>
          <w:rFonts w:eastAsia="Times New Roman"/>
        </w:rPr>
      </w:pPr>
      <w:r>
        <w:rPr>
          <w:rFonts w:eastAsia="Times New Roman"/>
        </w:rPr>
        <w:t xml:space="preserve">05.05: Meeting Malte </w:t>
      </w:r>
      <w:proofErr w:type="spellStart"/>
      <w:r>
        <w:rPr>
          <w:rFonts w:eastAsia="Times New Roman"/>
        </w:rPr>
        <w:t>Weiersbach</w:t>
      </w:r>
      <w:proofErr w:type="spellEnd"/>
      <w:r>
        <w:rPr>
          <w:rFonts w:eastAsia="Times New Roman"/>
        </w:rPr>
        <w:t xml:space="preserve">: hat mit mir den </w:t>
      </w:r>
      <w:proofErr w:type="spellStart"/>
      <w:r>
        <w:rPr>
          <w:rFonts w:eastAsia="Times New Roman"/>
        </w:rPr>
        <w:t>code</w:t>
      </w:r>
      <w:proofErr w:type="spellEnd"/>
      <w:r>
        <w:rPr>
          <w:rFonts w:eastAsia="Times New Roman"/>
        </w:rPr>
        <w:t xml:space="preserve"> angesehen und geschaut wie man </w:t>
      </w:r>
      <w:proofErr w:type="spellStart"/>
      <w:r>
        <w:rPr>
          <w:rFonts w:eastAsia="Times New Roman"/>
        </w:rPr>
        <w:t>ts</w:t>
      </w:r>
      <w:proofErr w:type="spellEnd"/>
      <w:r>
        <w:rPr>
          <w:rFonts w:eastAsia="Times New Roman"/>
        </w:rPr>
        <w:t xml:space="preserve"> dort einbringen könnte. </w:t>
      </w:r>
    </w:p>
    <w:p w14:paraId="342052C5" w14:textId="420B71E0" w:rsidR="00EE6C0A" w:rsidRDefault="00EE6C0A" w:rsidP="001E3036">
      <w:pPr>
        <w:rPr>
          <w:rFonts w:eastAsia="Times New Roman"/>
        </w:rPr>
      </w:pPr>
      <w:r>
        <w:rPr>
          <w:rFonts w:eastAsia="Times New Roman"/>
        </w:rPr>
        <w:t>Einbinden Live-Server: automatische Browsersynchronisierung</w:t>
      </w:r>
    </w:p>
    <w:p w14:paraId="4C1C88D9" w14:textId="0D0DD4CF" w:rsidR="00EE6C0A" w:rsidRPr="001E3036" w:rsidRDefault="00EE6C0A" w:rsidP="001E3036">
      <w:pPr>
        <w:rPr>
          <w:rFonts w:eastAsia="Times New Roman"/>
        </w:rPr>
      </w:pPr>
      <w:r>
        <w:rPr>
          <w:rFonts w:eastAsia="Times New Roman"/>
        </w:rPr>
        <w:t>Aufbau Usernamegenerator: Input Vorname + Input Nachname + Randomnumber</w:t>
      </w:r>
    </w:p>
    <w:p w14:paraId="03D5FEA3" w14:textId="77777777" w:rsidR="0008777F" w:rsidRPr="0008777F" w:rsidRDefault="0008777F" w:rsidP="0008777F">
      <w:pPr>
        <w:rPr>
          <w:rFonts w:eastAsia="Times New Roman"/>
        </w:rPr>
      </w:pPr>
    </w:p>
    <w:p w14:paraId="3E1E78DC" w14:textId="4281B737" w:rsidR="00C03208" w:rsidRPr="00447AEC" w:rsidRDefault="00C03208" w:rsidP="00B324A5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4F3908C2" w14:textId="77777777" w:rsidR="00774F68" w:rsidRDefault="00E21546" w:rsidP="00B324A5">
      <w:pPr>
        <w:pStyle w:val="Heading1"/>
      </w:pPr>
      <w:r>
        <w:lastRenderedPageBreak/>
        <w:t>Idee</w:t>
      </w:r>
    </w:p>
    <w:p w14:paraId="00EE3D80" w14:textId="77ECB718" w:rsidR="007434B9" w:rsidRDefault="00E21546" w:rsidP="00B324A5">
      <w:pPr>
        <w:pStyle w:val="Heading1"/>
      </w:pPr>
      <w:r w:rsidRPr="00E21546">
        <w:br/>
      </w:r>
    </w:p>
    <w:p w14:paraId="52A06A62" w14:textId="77777777" w:rsidR="00774F68" w:rsidRDefault="007434B9" w:rsidP="00B324A5">
      <w:pPr>
        <w:pStyle w:val="Heading1"/>
      </w:pPr>
      <w:r>
        <w:t>Theoretischer Hintergrund</w:t>
      </w:r>
      <w:r>
        <w:br/>
      </w:r>
      <w:r w:rsidR="008A52BC">
        <w:br/>
      </w:r>
      <w:r w:rsidR="008A52BC">
        <w:br/>
      </w:r>
      <w:r>
        <w:t>Praktische Umsetzung</w:t>
      </w:r>
      <w:r w:rsidR="006671E4">
        <w:t xml:space="preserve"> Programmieren</w:t>
      </w:r>
    </w:p>
    <w:p w14:paraId="6048D04D" w14:textId="77777777" w:rsidR="00774F68" w:rsidRDefault="00774F68" w:rsidP="00B324A5">
      <w:pPr>
        <w:pStyle w:val="Heading1"/>
      </w:pPr>
      <w:r>
        <w:t>1: Erstellung HTML-Struktur und CSS</w:t>
      </w:r>
    </w:p>
    <w:p w14:paraId="4B713CF4" w14:textId="3E63A800" w:rsidR="007434B9" w:rsidRDefault="00774F68" w:rsidP="00B324A5">
      <w:pPr>
        <w:pStyle w:val="Heading1"/>
      </w:pPr>
      <w:r>
        <w:t>2: Füllen mit Funktionen</w:t>
      </w:r>
      <w:r w:rsidR="00683EC2">
        <w:br/>
      </w:r>
    </w:p>
    <w:p w14:paraId="6CD76946" w14:textId="2E4017DB" w:rsidR="007434B9" w:rsidRDefault="007434B9" w:rsidP="00B324A5">
      <w:pPr>
        <w:pStyle w:val="Heading1"/>
      </w:pPr>
      <w:r w:rsidRPr="00B04C9C">
        <w:t>Probleme und Hindernisse</w:t>
      </w:r>
    </w:p>
    <w:p w14:paraId="6BDFEA5F" w14:textId="68433F2B" w:rsidR="00774F68" w:rsidRPr="00774F68" w:rsidRDefault="00774F68" w:rsidP="00774F68">
      <w:r>
        <w:t xml:space="preserve">Zu Beginn nicht klar wie TS und HTML interagieren, da Komponenten von </w:t>
      </w:r>
      <w:proofErr w:type="spellStart"/>
      <w:r>
        <w:t>Dozierendenbeispiel</w:t>
      </w:r>
      <w:proofErr w:type="spellEnd"/>
      <w:r>
        <w:t xml:space="preserve"> verwirrend. Jetzt klar, dass TS quasi nur die Funktionen Modularisiert. </w:t>
      </w:r>
    </w:p>
    <w:p w14:paraId="7EB26BC6" w14:textId="050D2329" w:rsidR="00B324A5" w:rsidRPr="00B04C9C" w:rsidRDefault="00B324A5" w:rsidP="00B324A5">
      <w:pPr>
        <w:pStyle w:val="Heading1"/>
      </w:pPr>
      <w:r>
        <w:t>Persönliche Reflexion</w:t>
      </w:r>
    </w:p>
    <w:p w14:paraId="32F7866D" w14:textId="77777777" w:rsidR="00810271" w:rsidRPr="00810271" w:rsidRDefault="00810271" w:rsidP="00B324A5">
      <w:pPr>
        <w:pStyle w:val="Heading1"/>
        <w:rPr>
          <w:rFonts w:ascii="Times New Roman" w:eastAsia="Times New Roman" w:hAnsi="Times New Roman" w:cs="Times New Roman"/>
          <w:b/>
          <w:kern w:val="36"/>
          <w:sz w:val="48"/>
          <w:szCs w:val="48"/>
          <w:lang w:val="en-DE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>F</w:t>
      </w: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azit</w:t>
      </w:r>
    </w:p>
    <w:p w14:paraId="5CECC229" w14:textId="15274A95" w:rsidR="00810271" w:rsidRDefault="00810271" w:rsidP="00B324A5">
      <w:pPr>
        <w:pStyle w:val="Heading1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  <w:r w:rsidRPr="00810271"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  <w:t>Quellen</w:t>
      </w:r>
    </w:p>
    <w:p w14:paraId="7FAFF677" w14:textId="77777777" w:rsidR="0008777F" w:rsidRPr="0008777F" w:rsidRDefault="0008777F" w:rsidP="0008777F">
      <w:pPr>
        <w:rPr>
          <w:lang w:val="en-DE"/>
        </w:rPr>
      </w:pPr>
      <w:r w:rsidRPr="0008777F">
        <w:rPr>
          <w:lang w:val="en-DE"/>
        </w:rPr>
        <w:t>Interfaces</w:t>
      </w:r>
    </w:p>
    <w:p w14:paraId="1C8F3229" w14:textId="77777777" w:rsidR="0008777F" w:rsidRPr="0008777F" w:rsidRDefault="008165ED" w:rsidP="0008777F">
      <w:pPr>
        <w:rPr>
          <w:rFonts w:ascii="Times New Roman" w:eastAsia="Times New Roman" w:hAnsi="Times New Roman" w:cs="Times New Roman"/>
          <w:lang w:val="en-DE"/>
        </w:rPr>
      </w:pPr>
      <w:hyperlink r:id="rId8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https://www.logicbig.com/tutorials/misc/typescript/type-assertions.html</w:t>
        </w:r>
      </w:hyperlink>
    </w:p>
    <w:p w14:paraId="3C841D58" w14:textId="77777777" w:rsidR="0008777F" w:rsidRPr="0008777F" w:rsidRDefault="008165ED" w:rsidP="0008777F">
      <w:pPr>
        <w:rPr>
          <w:rFonts w:ascii="Times New Roman" w:eastAsia="Times New Roman" w:hAnsi="Times New Roman" w:cs="Times New Roman"/>
          <w:lang w:val="en-DE"/>
        </w:rPr>
      </w:pPr>
      <w:hyperlink r:id="rId9" w:history="1">
        <w:r w:rsidR="0008777F" w:rsidRPr="0008777F">
          <w:rPr>
            <w:rFonts w:ascii="Times New Roman" w:eastAsia="Times New Roman" w:hAnsi="Times New Roman" w:cs="Times New Roman"/>
            <w:color w:val="0000FF"/>
            <w:u w:val="single"/>
            <w:lang w:val="en-DE"/>
          </w:rPr>
          <w:t>https://www.youtube.com/watch?v=cYBDtNnjmlA</w:t>
        </w:r>
      </w:hyperlink>
    </w:p>
    <w:p w14:paraId="22D19C21" w14:textId="77777777" w:rsidR="008224B0" w:rsidRPr="008224B0" w:rsidRDefault="008224B0" w:rsidP="008224B0">
      <w:pPr>
        <w:rPr>
          <w:rFonts w:ascii="Times New Roman" w:hAnsi="Times New Roman"/>
          <w:lang w:val="en-US"/>
        </w:rPr>
      </w:pPr>
      <w:proofErr w:type="spellStart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>Backgroundbild</w:t>
      </w:r>
      <w:proofErr w:type="spellEnd"/>
      <w:r w:rsidRPr="008224B0"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  <w:t xml:space="preserve">: </w:t>
      </w:r>
      <w:hyperlink r:id="rId10" w:history="1">
        <w:r w:rsidRPr="008224B0">
          <w:rPr>
            <w:rStyle w:val="Hyperlink"/>
            <w:lang w:val="en-US"/>
          </w:rPr>
          <w:t>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</w:t>
        </w:r>
        <w:r w:rsidRPr="008224B0">
          <w:rPr>
            <w:rStyle w:val="Hyperlink"/>
            <w:lang w:val="en-US"/>
          </w:rPr>
          <w:lastRenderedPageBreak/>
          <w:t>nclude_stock_enterprise%5D=0&amp;filters%5Bis_editorial%5D=0&amp;order=relevance&amp;price%5B%24%5D=1&amp;safe_search=1&amp;serie_id=302616645&amp;search_page=1&amp;search_type=see-more&amp;get_facets=0&amp;asset_id=302616645</w:t>
        </w:r>
      </w:hyperlink>
    </w:p>
    <w:p w14:paraId="1F64F8F8" w14:textId="5E5F58A8" w:rsidR="0008777F" w:rsidRPr="008224B0" w:rsidRDefault="0008777F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US"/>
        </w:rPr>
      </w:pPr>
    </w:p>
    <w:p w14:paraId="01E19270" w14:textId="77777777" w:rsidR="00674DCA" w:rsidRDefault="00674DCA" w:rsidP="00810271">
      <w:pPr>
        <w:spacing w:before="400" w:after="120" w:line="240" w:lineRule="auto"/>
        <w:outlineLvl w:val="0"/>
        <w:rPr>
          <w:rFonts w:ascii="Arial" w:eastAsia="Times New Roman" w:hAnsi="Arial" w:cs="Arial"/>
          <w:color w:val="000000"/>
          <w:kern w:val="36"/>
          <w:sz w:val="40"/>
          <w:szCs w:val="40"/>
          <w:lang w:val="en-DE"/>
        </w:rPr>
      </w:pPr>
    </w:p>
    <w:p w14:paraId="1D521419" w14:textId="08BA8143" w:rsidR="00EF5B90" w:rsidRPr="00810271" w:rsidRDefault="00EF5B90" w:rsidP="00B33F74">
      <w:pPr>
        <w:rPr>
          <w:rFonts w:eastAsia="Roboto"/>
          <w:lang w:val="en-DE"/>
        </w:rPr>
      </w:pPr>
    </w:p>
    <w:sectPr w:rsidR="00EF5B90" w:rsidRPr="00810271"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AAAAFC" w14:textId="77777777" w:rsidR="008165ED" w:rsidRDefault="008165ED" w:rsidP="00B33F74">
      <w:pPr>
        <w:spacing w:after="0" w:line="240" w:lineRule="auto"/>
      </w:pPr>
      <w:r>
        <w:separator/>
      </w:r>
    </w:p>
  </w:endnote>
  <w:endnote w:type="continuationSeparator" w:id="0">
    <w:p w14:paraId="420752EE" w14:textId="77777777" w:rsidR="008165ED" w:rsidRDefault="008165ED" w:rsidP="00B33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Geeza Pro">
    <w:panose1 w:val="02000400000000000000"/>
    <w:charset w:val="B2"/>
    <w:family w:val="auto"/>
    <w:pitch w:val="variable"/>
    <w:sig w:usb0="80002001" w:usb1="80000000" w:usb2="00000008" w:usb3="00000000" w:csb0="00000041" w:csb1="00000000"/>
  </w:font>
  <w:font w:name="Roboto">
    <w:panose1 w:val="020B0604020202020204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65258922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BC1836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F9A44A" w14:textId="77777777" w:rsidR="00B33F74" w:rsidRDefault="00B33F74" w:rsidP="00B33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97429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F467049" w14:textId="77777777" w:rsidR="00B33F74" w:rsidRDefault="00B33F74" w:rsidP="004906A9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C4E54E4" w14:textId="77777777" w:rsidR="00B33F74" w:rsidRDefault="00B33F74" w:rsidP="00B33F74">
    <w:pPr>
      <w:pStyle w:val="Footer"/>
      <w:ind w:firstLine="360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C1A99C0" wp14:editId="23896718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4BF6F" w14:textId="77777777" w:rsidR="00B33F74" w:rsidRDefault="008165ED">
                            <w:pPr>
                              <w:pStyle w:val="Footer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A66AC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aps/>
                                    <w:color w:val="4A66AC" w:themeColor="accent1"/>
                                    <w:sz w:val="20"/>
                                    <w:szCs w:val="20"/>
                                  </w:rPr>
                                  <w:t>Alischa thomas</w:t>
                                </w:r>
                              </w:sdtContent>
                            </w:sdt>
                            <w:r w:rsidR="00B33F74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33F74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13.03.2020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C1A99C0" id="Group 164" o:spid="_x0000_s1026" style="position:absolute;left:0;text-align:left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&#13;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" fillcolor="white [3212]" stroked="f" strokeweight="1.5pt">
                <v:fill opacity="0"/>
                <v:stroke endcap="round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" filled="f" stroked="f" strokeweight=".5pt">
                <v:textbox style="mso-fit-shape-to-text:t" inset="0,,0">
                  <w:txbxContent>
                    <w:p w14:paraId="6944BF6F" w14:textId="77777777" w:rsidR="00B33F74" w:rsidRDefault="00AB7BC0">
                      <w:pPr>
                        <w:pStyle w:val="Footer"/>
                        <w:jc w:val="right"/>
                      </w:pPr>
                      <w:sdt>
                        <w:sdtPr>
                          <w:rPr>
                            <w:caps/>
                            <w:color w:val="4A66AC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aps/>
                              <w:color w:val="4A66AC" w:themeColor="accent1"/>
                              <w:sz w:val="20"/>
                              <w:szCs w:val="20"/>
                            </w:rPr>
                            <w:t>Alischa thomas</w:t>
                          </w:r>
                        </w:sdtContent>
                      </w:sdt>
                      <w:r w:rsidR="00B33F74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B33F74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13.03.2020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AE65BA" w14:textId="77777777" w:rsidR="008165ED" w:rsidRDefault="008165ED" w:rsidP="00B33F74">
      <w:pPr>
        <w:spacing w:after="0" w:line="240" w:lineRule="auto"/>
      </w:pPr>
      <w:r>
        <w:separator/>
      </w:r>
    </w:p>
  </w:footnote>
  <w:footnote w:type="continuationSeparator" w:id="0">
    <w:p w14:paraId="55B2CCA4" w14:textId="77777777" w:rsidR="008165ED" w:rsidRDefault="008165ED" w:rsidP="00B33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A153B"/>
    <w:multiLevelType w:val="hybridMultilevel"/>
    <w:tmpl w:val="B172161C"/>
    <w:lvl w:ilvl="0" w:tplc="D5907E74">
      <w:numFmt w:val="bullet"/>
      <w:lvlText w:val="-"/>
      <w:lvlJc w:val="left"/>
      <w:pPr>
        <w:ind w:left="720" w:hanging="360"/>
      </w:pPr>
      <w:rPr>
        <w:rFonts w:ascii="Helvetica Neue" w:eastAsia="Times New Roman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862A13"/>
    <w:multiLevelType w:val="hybridMultilevel"/>
    <w:tmpl w:val="D1541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261481"/>
    <w:multiLevelType w:val="hybridMultilevel"/>
    <w:tmpl w:val="7E1212DC"/>
    <w:lvl w:ilvl="0" w:tplc="1D9E869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BEE5AC6"/>
    <w:multiLevelType w:val="multilevel"/>
    <w:tmpl w:val="6C50D872"/>
    <w:lvl w:ilvl="0">
      <w:start w:val="16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271"/>
    <w:rsid w:val="00006CD4"/>
    <w:rsid w:val="0004703E"/>
    <w:rsid w:val="0008777F"/>
    <w:rsid w:val="00100AB5"/>
    <w:rsid w:val="001A026B"/>
    <w:rsid w:val="001C241C"/>
    <w:rsid w:val="001D1BF2"/>
    <w:rsid w:val="001E3036"/>
    <w:rsid w:val="00231402"/>
    <w:rsid w:val="002456D0"/>
    <w:rsid w:val="002C700A"/>
    <w:rsid w:val="00302FB7"/>
    <w:rsid w:val="00340237"/>
    <w:rsid w:val="00363554"/>
    <w:rsid w:val="00383408"/>
    <w:rsid w:val="0038432B"/>
    <w:rsid w:val="00397499"/>
    <w:rsid w:val="00415CB6"/>
    <w:rsid w:val="00436D98"/>
    <w:rsid w:val="00447AEC"/>
    <w:rsid w:val="004512F1"/>
    <w:rsid w:val="004906A9"/>
    <w:rsid w:val="00493FAF"/>
    <w:rsid w:val="004A3F0C"/>
    <w:rsid w:val="004E6DC3"/>
    <w:rsid w:val="005A6A8B"/>
    <w:rsid w:val="00617659"/>
    <w:rsid w:val="006635DA"/>
    <w:rsid w:val="006671E4"/>
    <w:rsid w:val="00674DCA"/>
    <w:rsid w:val="00683EC2"/>
    <w:rsid w:val="0069068E"/>
    <w:rsid w:val="006A19BA"/>
    <w:rsid w:val="006A53A4"/>
    <w:rsid w:val="006B3324"/>
    <w:rsid w:val="006C6294"/>
    <w:rsid w:val="006C78CD"/>
    <w:rsid w:val="006D011F"/>
    <w:rsid w:val="006F6861"/>
    <w:rsid w:val="00726E8E"/>
    <w:rsid w:val="007434B9"/>
    <w:rsid w:val="00747D75"/>
    <w:rsid w:val="00774F68"/>
    <w:rsid w:val="007D492D"/>
    <w:rsid w:val="008021D1"/>
    <w:rsid w:val="00810271"/>
    <w:rsid w:val="008165ED"/>
    <w:rsid w:val="008224B0"/>
    <w:rsid w:val="0084383B"/>
    <w:rsid w:val="00885A52"/>
    <w:rsid w:val="008A52BC"/>
    <w:rsid w:val="008A6C3C"/>
    <w:rsid w:val="008B2A98"/>
    <w:rsid w:val="008E3A2E"/>
    <w:rsid w:val="008F383E"/>
    <w:rsid w:val="00986CB1"/>
    <w:rsid w:val="00A1520C"/>
    <w:rsid w:val="00A154C0"/>
    <w:rsid w:val="00AB7BC0"/>
    <w:rsid w:val="00AE62C3"/>
    <w:rsid w:val="00AE7000"/>
    <w:rsid w:val="00B0026E"/>
    <w:rsid w:val="00B04C9C"/>
    <w:rsid w:val="00B324A5"/>
    <w:rsid w:val="00B33F74"/>
    <w:rsid w:val="00B410EE"/>
    <w:rsid w:val="00C03208"/>
    <w:rsid w:val="00C04E6B"/>
    <w:rsid w:val="00C568AF"/>
    <w:rsid w:val="00CE293C"/>
    <w:rsid w:val="00D06D7D"/>
    <w:rsid w:val="00E21546"/>
    <w:rsid w:val="00E54148"/>
    <w:rsid w:val="00EE3B19"/>
    <w:rsid w:val="00EE6C0A"/>
    <w:rsid w:val="00EF5B90"/>
    <w:rsid w:val="00F85C2E"/>
    <w:rsid w:val="00F93C3D"/>
    <w:rsid w:val="00FA6409"/>
    <w:rsid w:val="00FB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F7F871C"/>
  <w15:docId w15:val="{EBFA7651-2E08-4046-BFE2-5D4C3075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F74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F74"/>
    <w:pPr>
      <w:keepNext/>
      <w:keepLines/>
      <w:spacing w:before="480" w:after="0"/>
      <w:outlineLvl w:val="0"/>
    </w:pPr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F74"/>
    <w:pPr>
      <w:keepNext/>
      <w:keepLines/>
      <w:spacing w:before="200" w:after="0"/>
      <w:outlineLvl w:val="1"/>
    </w:pPr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F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F7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3F7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3F7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3F7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3F7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3F74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3F74"/>
    <w:pPr>
      <w:numPr>
        <w:ilvl w:val="1"/>
      </w:numPr>
    </w:pPr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table" w:customStyle="1" w:styleId="1">
    <w:name w:val="1"/>
    <w:basedOn w:val="TableNormal"/>
    <w:tblPr>
      <w:tblStyleRowBandSize w:val="1"/>
      <w:tblStyleColBandSize w:val="1"/>
    </w:tblPr>
    <w:tblStylePr w:type="firstRow">
      <w:rPr>
        <w:b/>
        <w:small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smallCaps/>
      </w:rPr>
      <w:tblPr/>
      <w:tcPr>
        <w:tcBorders>
          <w:top w:val="nil"/>
        </w:tcBorders>
      </w:tcPr>
    </w:tblStylePr>
    <w:tblStylePr w:type="firstCol">
      <w:rPr>
        <w:b/>
        <w:small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small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EF5B90"/>
    <w:tblPr>
      <w:tblStyleRowBandSize w:val="1"/>
      <w:tblStyleColBandSize w:val="1"/>
      <w:tblBorders>
        <w:top w:val="single" w:sz="2" w:space="0" w:color="B2BBCB" w:themeColor="accent4" w:themeTint="99"/>
        <w:bottom w:val="single" w:sz="2" w:space="0" w:color="B2BBCB" w:themeColor="accent4" w:themeTint="99"/>
        <w:insideH w:val="single" w:sz="2" w:space="0" w:color="B2BBCB" w:themeColor="accent4" w:themeTint="99"/>
        <w:insideV w:val="single" w:sz="2" w:space="0" w:color="B2BBC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BC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BC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8ED" w:themeFill="accent4" w:themeFillTint="33"/>
      </w:tcPr>
    </w:tblStylePr>
    <w:tblStylePr w:type="band1Horz">
      <w:tblPr/>
      <w:tcPr>
        <w:shd w:val="clear" w:color="auto" w:fill="E5E8ED" w:themeFill="accent4" w:themeFillTint="33"/>
      </w:tcPr>
    </w:tblStylePr>
  </w:style>
  <w:style w:type="table" w:styleId="PlainTable3">
    <w:name w:val="Plain Table 3"/>
    <w:basedOn w:val="TableNormal"/>
    <w:uiPriority w:val="43"/>
    <w:rsid w:val="00EF5B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EF5B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F5B9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EF5B9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33F74"/>
    <w:rPr>
      <w:rFonts w:ascii="Helvetica Neue Thin" w:eastAsiaTheme="majorEastAsia" w:hAnsi="Helvetica Neue Thin" w:cstheme="majorBidi"/>
      <w:bCs/>
      <w:color w:val="374C80" w:themeColor="accent1" w:themeShade="BF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33F74"/>
    <w:rPr>
      <w:rFonts w:ascii="Helvetica Neue Thin" w:eastAsiaTheme="majorEastAsia" w:hAnsi="Helvetica Neue Thin" w:cstheme="majorBidi"/>
      <w:bCs/>
      <w:color w:val="4A66A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F74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33F74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3F74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3F74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3F74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3F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33F74"/>
    <w:pPr>
      <w:spacing w:line="240" w:lineRule="auto"/>
    </w:pPr>
    <w:rPr>
      <w:b/>
      <w:bCs/>
      <w:color w:val="4A66AC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33F74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33F74"/>
    <w:rPr>
      <w:rFonts w:ascii="Helvetica Neue Thin" w:eastAsiaTheme="majorEastAsia" w:hAnsi="Helvetica Neue Thin" w:cstheme="majorBidi"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33F74"/>
    <w:rPr>
      <w:b/>
      <w:bCs/>
    </w:rPr>
  </w:style>
  <w:style w:type="character" w:styleId="Emphasis">
    <w:name w:val="Emphasis"/>
    <w:basedOn w:val="DefaultParagraphFont"/>
    <w:uiPriority w:val="20"/>
    <w:qFormat/>
    <w:rsid w:val="00B33F74"/>
    <w:rPr>
      <w:i/>
      <w:iCs/>
    </w:rPr>
  </w:style>
  <w:style w:type="paragraph" w:styleId="NoSpacing">
    <w:name w:val="No Spacing"/>
    <w:link w:val="NoSpacingChar"/>
    <w:uiPriority w:val="1"/>
    <w:qFormat/>
    <w:rsid w:val="00B33F7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F5B90"/>
  </w:style>
  <w:style w:type="paragraph" w:styleId="ListParagraph">
    <w:name w:val="List Paragraph"/>
    <w:basedOn w:val="Normal"/>
    <w:uiPriority w:val="34"/>
    <w:qFormat/>
    <w:rsid w:val="00B33F7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33F7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33F7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3F74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3F74"/>
    <w:rPr>
      <w:b/>
      <w:bCs/>
      <w:i/>
      <w:iCs/>
      <w:color w:val="4A66AC" w:themeColor="accent1"/>
    </w:rPr>
  </w:style>
  <w:style w:type="character" w:styleId="SubtleEmphasis">
    <w:name w:val="Subtle Emphasis"/>
    <w:basedOn w:val="DefaultParagraphFont"/>
    <w:uiPriority w:val="19"/>
    <w:qFormat/>
    <w:rsid w:val="00B33F74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33F74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B33F74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33F74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33F7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33F74"/>
    <w:pPr>
      <w:outlineLvl w:val="9"/>
    </w:pPr>
  </w:style>
  <w:style w:type="paragraph" w:customStyle="1" w:styleId="PersonalName">
    <w:name w:val="Personal Name"/>
    <w:basedOn w:val="Title"/>
    <w:rsid w:val="00EF5B90"/>
    <w:rPr>
      <w:b/>
      <w:caps/>
      <w:color w:val="00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D06D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DE"/>
    </w:rPr>
  </w:style>
  <w:style w:type="paragraph" w:styleId="Header">
    <w:name w:val="header"/>
    <w:basedOn w:val="Normal"/>
    <w:link w:val="Head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F74"/>
    <w:rPr>
      <w:rFonts w:ascii="Helvetica Neue" w:hAnsi="Helvetica Neue"/>
    </w:rPr>
  </w:style>
  <w:style w:type="paragraph" w:styleId="Footer">
    <w:name w:val="footer"/>
    <w:basedOn w:val="Normal"/>
    <w:link w:val="FooterChar"/>
    <w:uiPriority w:val="99"/>
    <w:unhideWhenUsed/>
    <w:rsid w:val="00B33F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F74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B33F74"/>
  </w:style>
  <w:style w:type="character" w:styleId="Hyperlink">
    <w:name w:val="Hyperlink"/>
    <w:basedOn w:val="DefaultParagraphFont"/>
    <w:uiPriority w:val="99"/>
    <w:semiHidden/>
    <w:unhideWhenUsed/>
    <w:rsid w:val="008102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ogicbig.com/tutorials/misc/typescript/type-assertion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bradtraversy/vanillawebprojects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stock.adobe.com/de/search/images?filters%5Bcontent_type%3Aphoto%5D=1&amp;filters%5Bcontent_type%3Aillustration%5D=1&amp;filters%5Bcontent_type%3Azip_vector%5D=1&amp;filters%5Bcontent_type%3Avideo%5D=0&amp;filters%5Bcontent_type%3Atemplate%5D=0&amp;filters%5Bcontent_type%3A3d%5D=0&amp;filters%5Bcontent_type%3Aimage%5D=1&amp;filters%5Binclude_stock_enterprise%5D=0&amp;filters%5Bis_editorial%5D=0&amp;order=relevance&amp;price%5B%24%5D=1&amp;safe_search=1&amp;serie_id=302616645&amp;search_page=1&amp;search_type=see-more&amp;get_facets=0&amp;asset_id=30261664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YBDtNnjmlA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homasA/Library/Group%20Containers/UBF8T346G9.Office/User%20Content.localized/Templates.localized/textdokumentBlau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elestial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Celestial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elestial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82000"/>
                <a:alpha val="7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00000"/>
              </a:schemeClr>
            </a:gs>
            <a:gs pos="100000">
              <a:schemeClr val="phClr">
                <a:shade val="88000"/>
                <a:lumMod val="88000"/>
              </a:schemeClr>
            </a:gs>
          </a:gsLst>
          <a:lin ang="5400000" scaled="1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6000"/>
                <a:hueMod val="100000"/>
                <a:satMod val="180000"/>
                <a:lumMod val="110000"/>
              </a:schemeClr>
            </a:gs>
            <a:gs pos="100000">
              <a:schemeClr val="phClr">
                <a:shade val="96000"/>
                <a:satMod val="160000"/>
                <a:lumMod val="100000"/>
              </a:schemeClr>
            </a:gs>
          </a:gsLst>
          <a:lin ang="4740000" scaled="1"/>
        </a:gradFill>
        <a:blipFill>
          <a:blip xmlns:r="http://schemas.openxmlformats.org/officeDocument/2006/relationships" r:embed="rId1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lestial" id="{C4BB2A3D-0E93-4C5F-B0D2-9D3FCE089CC5}" vid="{42E5908D-19A2-46FD-89FA-638B126129E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textdokumentBlau.dotx</Template>
  <TotalTime>14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Alischa thomas</vt:lpstr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Alischa thomas</dc:title>
  <dc:subject>13.03.2020</dc:subject>
  <dc:creator>Microsoft Office User</dc:creator>
  <cp:keywords/>
  <dc:description/>
  <cp:lastModifiedBy>Alischa Thomas</cp:lastModifiedBy>
  <cp:revision>14</cp:revision>
  <dcterms:created xsi:type="dcterms:W3CDTF">2020-04-09T13:54:00Z</dcterms:created>
  <dcterms:modified xsi:type="dcterms:W3CDTF">2020-05-05T15:34:00Z</dcterms:modified>
</cp:coreProperties>
</file>